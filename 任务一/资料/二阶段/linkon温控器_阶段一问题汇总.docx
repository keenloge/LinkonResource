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F6B10" w14:textId="77777777" w:rsidR="002850A8" w:rsidRDefault="002850A8" w:rsidP="002850A8">
      <w:r>
        <w:rPr>
          <w:noProof/>
        </w:rPr>
        <w:drawing>
          <wp:inline distT="0" distB="0" distL="0" distR="0" wp14:anchorId="6F074C55" wp14:editId="06084AD9">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3DCB4863" w14:textId="77777777" w:rsidR="002850A8" w:rsidRDefault="002850A8" w:rsidP="002850A8"/>
    <w:p w14:paraId="3AA4D64E" w14:textId="77777777" w:rsidR="002850A8" w:rsidRDefault="002850A8" w:rsidP="002850A8"/>
    <w:p w14:paraId="60BE4E18" w14:textId="77777777" w:rsidR="002850A8" w:rsidRDefault="002850A8" w:rsidP="002850A8"/>
    <w:p w14:paraId="7FC6CDCD" w14:textId="77777777" w:rsidR="002850A8" w:rsidRDefault="002850A8" w:rsidP="002850A8"/>
    <w:p w14:paraId="08D21E92" w14:textId="77777777" w:rsidR="002850A8" w:rsidRDefault="002850A8" w:rsidP="002850A8"/>
    <w:p w14:paraId="7FEB8C7E" w14:textId="77777777" w:rsidR="002850A8" w:rsidRDefault="002850A8" w:rsidP="002850A8"/>
    <w:p w14:paraId="0A79CC97" w14:textId="77777777" w:rsidR="002850A8" w:rsidRDefault="002850A8" w:rsidP="002850A8"/>
    <w:p w14:paraId="7DAA786C" w14:textId="77777777" w:rsidR="002850A8" w:rsidRDefault="002850A8" w:rsidP="002850A8"/>
    <w:p w14:paraId="0FDAB096" w14:textId="77777777" w:rsidR="002850A8" w:rsidRDefault="002850A8" w:rsidP="002850A8"/>
    <w:p w14:paraId="53B52CF4" w14:textId="77777777" w:rsidR="002850A8" w:rsidRDefault="002850A8" w:rsidP="002850A8"/>
    <w:p w14:paraId="688A6AE6" w14:textId="77777777" w:rsidR="002850A8" w:rsidRDefault="002850A8" w:rsidP="002850A8"/>
    <w:p w14:paraId="2133E6BA" w14:textId="77777777" w:rsidR="002850A8" w:rsidRDefault="002850A8" w:rsidP="002850A8"/>
    <w:p w14:paraId="5F2739FF" w14:textId="77777777" w:rsidR="002850A8" w:rsidRDefault="002850A8" w:rsidP="002850A8"/>
    <w:p w14:paraId="7EE8CFF6" w14:textId="77777777" w:rsidR="002850A8" w:rsidRDefault="002850A8" w:rsidP="002850A8"/>
    <w:p w14:paraId="447F18E3" w14:textId="77777777" w:rsidR="002850A8" w:rsidRDefault="002850A8" w:rsidP="002850A8"/>
    <w:p w14:paraId="5AEA9481" w14:textId="77777777" w:rsidR="002850A8" w:rsidRPr="001F7842" w:rsidRDefault="00D46E38"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7450031C"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3C9438BE" w14:textId="77777777" w:rsidR="002850A8" w:rsidRPr="001F7842" w:rsidRDefault="002850A8" w:rsidP="001F7842">
      <w:pPr>
        <w:snapToGrid w:val="0"/>
        <w:rPr>
          <w:rFonts w:ascii="思源黑体 CN Heavy" w:eastAsia="思源黑体 CN Heavy" w:hAnsi="思源黑体 CN Heavy"/>
          <w:sz w:val="32"/>
          <w:szCs w:val="32"/>
        </w:rPr>
      </w:pPr>
    </w:p>
    <w:p w14:paraId="1D519656" w14:textId="77777777" w:rsidR="009D4A65" w:rsidRPr="00B964FE" w:rsidRDefault="00D46E3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hint="eastAsia"/>
          <w:b/>
          <w:sz w:val="44"/>
          <w:szCs w:val="44"/>
        </w:rPr>
        <w:t>一阶段问题汇总</w:t>
      </w:r>
      <w:r w:rsidR="002850A8">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5E011564"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6A9E8759"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5EBB625B"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5B93505"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3D33D33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083B9D8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2164F9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5CF8BCCE"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4D70206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6197C2A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1613FD4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072C24F4" wp14:editId="43924802">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17E7660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3410177"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0FE2088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6D6EC649"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B9E025"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6ED8CE92"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0E799CCC"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6A80E4FF"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6DDDEEE3"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4E3ACEA2" w14:textId="77777777" w:rsidR="0067568D"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67568D" w:rsidRPr="002F3EF7">
        <w:rPr>
          <w:rFonts w:hAnsi="Arial"/>
          <w:b/>
          <w:noProof/>
        </w:rPr>
        <w:t>1</w:t>
      </w:r>
      <w:r w:rsidR="0067568D">
        <w:rPr>
          <w:rFonts w:asciiTheme="minorHAnsi" w:eastAsiaTheme="minorEastAsia" w:hAnsiTheme="minorHAnsi" w:cstheme="minorBidi"/>
          <w:noProof/>
          <w:color w:val="auto"/>
        </w:rPr>
        <w:tab/>
      </w:r>
      <w:r w:rsidR="0067568D">
        <w:rPr>
          <w:noProof/>
        </w:rPr>
        <w:t>缺失的功能</w:t>
      </w:r>
      <w:r w:rsidR="0067568D">
        <w:rPr>
          <w:noProof/>
        </w:rPr>
        <w:tab/>
      </w:r>
      <w:r w:rsidR="0067568D">
        <w:rPr>
          <w:noProof/>
        </w:rPr>
        <w:fldChar w:fldCharType="begin"/>
      </w:r>
      <w:r w:rsidR="0067568D">
        <w:rPr>
          <w:noProof/>
        </w:rPr>
        <w:instrText xml:space="preserve"> PAGEREF _Toc485225580 \h </w:instrText>
      </w:r>
      <w:r w:rsidR="0067568D">
        <w:rPr>
          <w:noProof/>
        </w:rPr>
      </w:r>
      <w:r w:rsidR="0067568D">
        <w:rPr>
          <w:noProof/>
        </w:rPr>
        <w:fldChar w:fldCharType="separate"/>
      </w:r>
      <w:r w:rsidR="0067568D">
        <w:rPr>
          <w:noProof/>
        </w:rPr>
        <w:t>2</w:t>
      </w:r>
      <w:r w:rsidR="0067568D">
        <w:rPr>
          <w:noProof/>
        </w:rPr>
        <w:fldChar w:fldCharType="end"/>
      </w:r>
    </w:p>
    <w:p w14:paraId="4115FDBC" w14:textId="77777777" w:rsidR="0067568D" w:rsidRDefault="0067568D">
      <w:pPr>
        <w:pStyle w:val="13"/>
        <w:tabs>
          <w:tab w:val="left" w:pos="600"/>
        </w:tabs>
        <w:rPr>
          <w:rFonts w:asciiTheme="minorHAnsi" w:eastAsiaTheme="minorEastAsia" w:hAnsiTheme="minorHAnsi" w:cstheme="minorBidi"/>
          <w:noProof/>
          <w:color w:val="auto"/>
        </w:rPr>
      </w:pPr>
      <w:r w:rsidRPr="002F3EF7">
        <w:rPr>
          <w:rFonts w:hAnsi="Arial"/>
          <w:b/>
          <w:noProof/>
        </w:rPr>
        <w:t>2</w:t>
      </w:r>
      <w:r>
        <w:rPr>
          <w:rFonts w:asciiTheme="minorHAnsi" w:eastAsiaTheme="minorEastAsia" w:hAnsiTheme="minorHAnsi" w:cstheme="minorBidi"/>
          <w:noProof/>
          <w:color w:val="auto"/>
        </w:rPr>
        <w:tab/>
      </w:r>
      <w:r>
        <w:rPr>
          <w:noProof/>
        </w:rPr>
        <w:t>需要修改的功能</w:t>
      </w:r>
      <w:r>
        <w:rPr>
          <w:noProof/>
        </w:rPr>
        <w:tab/>
      </w:r>
      <w:r>
        <w:rPr>
          <w:noProof/>
        </w:rPr>
        <w:fldChar w:fldCharType="begin"/>
      </w:r>
      <w:r>
        <w:rPr>
          <w:noProof/>
        </w:rPr>
        <w:instrText xml:space="preserve"> PAGEREF _Toc485225581 \h </w:instrText>
      </w:r>
      <w:r>
        <w:rPr>
          <w:noProof/>
        </w:rPr>
      </w:r>
      <w:r>
        <w:rPr>
          <w:noProof/>
        </w:rPr>
        <w:fldChar w:fldCharType="separate"/>
      </w:r>
      <w:r>
        <w:rPr>
          <w:noProof/>
        </w:rPr>
        <w:t>2</w:t>
      </w:r>
      <w:r>
        <w:rPr>
          <w:noProof/>
        </w:rPr>
        <w:fldChar w:fldCharType="end"/>
      </w:r>
    </w:p>
    <w:p w14:paraId="03B3F549" w14:textId="77777777" w:rsidR="0067568D" w:rsidRDefault="0067568D">
      <w:pPr>
        <w:pStyle w:val="13"/>
        <w:tabs>
          <w:tab w:val="left" w:pos="600"/>
        </w:tabs>
        <w:rPr>
          <w:rFonts w:asciiTheme="minorHAnsi" w:eastAsiaTheme="minorEastAsia" w:hAnsiTheme="minorHAnsi" w:cstheme="minorBidi"/>
          <w:noProof/>
          <w:color w:val="auto"/>
        </w:rPr>
      </w:pPr>
      <w:r w:rsidRPr="002F3EF7">
        <w:rPr>
          <w:rFonts w:hAnsi="Arial"/>
          <w:b/>
          <w:noProof/>
        </w:rPr>
        <w:lastRenderedPageBreak/>
        <w:t>3</w:t>
      </w:r>
      <w:r>
        <w:rPr>
          <w:rFonts w:asciiTheme="minorHAnsi" w:eastAsiaTheme="minorEastAsia" w:hAnsiTheme="minorHAnsi" w:cstheme="minorBidi"/>
          <w:noProof/>
          <w:color w:val="auto"/>
        </w:rPr>
        <w:tab/>
      </w:r>
      <w:r>
        <w:rPr>
          <w:noProof/>
        </w:rPr>
        <w:t>待确定的问题</w:t>
      </w:r>
      <w:r>
        <w:rPr>
          <w:noProof/>
        </w:rPr>
        <w:tab/>
      </w:r>
      <w:r>
        <w:rPr>
          <w:noProof/>
        </w:rPr>
        <w:fldChar w:fldCharType="begin"/>
      </w:r>
      <w:r>
        <w:rPr>
          <w:noProof/>
        </w:rPr>
        <w:instrText xml:space="preserve"> PAGEREF _Toc485225582 \h </w:instrText>
      </w:r>
      <w:r>
        <w:rPr>
          <w:noProof/>
        </w:rPr>
      </w:r>
      <w:r>
        <w:rPr>
          <w:noProof/>
        </w:rPr>
        <w:fldChar w:fldCharType="separate"/>
      </w:r>
      <w:r>
        <w:rPr>
          <w:noProof/>
        </w:rPr>
        <w:t>2</w:t>
      </w:r>
      <w:r>
        <w:rPr>
          <w:noProof/>
        </w:rPr>
        <w:fldChar w:fldCharType="end"/>
      </w:r>
    </w:p>
    <w:p w14:paraId="5D47265A"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0D97200B" w14:textId="77777777" w:rsidR="002850A8" w:rsidRPr="00F043F4" w:rsidRDefault="002850A8" w:rsidP="002850A8">
      <w:pPr>
        <w:rPr>
          <w:rFonts w:ascii="思源黑体 CN Regular" w:eastAsia="思源黑体 CN Regular" w:hAnsi="思源黑体 CN Regular"/>
          <w:b/>
          <w:color w:val="393939"/>
          <w:szCs w:val="21"/>
          <w:lang w:val="sv-SE"/>
        </w:rPr>
      </w:pPr>
    </w:p>
    <w:p w14:paraId="79B4F533"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747E0BDB" w14:textId="77777777" w:rsidR="00087F32" w:rsidRDefault="00D46E38" w:rsidP="004F159B">
      <w:pPr>
        <w:pStyle w:val="11"/>
        <w:wordWrap w:val="0"/>
        <w:ind w:left="431" w:hanging="431"/>
      </w:pPr>
      <w:bookmarkStart w:id="0" w:name="_Toc485225580"/>
      <w:r>
        <w:rPr>
          <w:rFonts w:hint="eastAsia"/>
        </w:rPr>
        <w:lastRenderedPageBreak/>
        <w:t>缺失的功能</w:t>
      </w:r>
      <w:bookmarkEnd w:id="0"/>
    </w:p>
    <w:p w14:paraId="2299BE68" w14:textId="77777777" w:rsidR="00E02E02" w:rsidRDefault="00D46E38" w:rsidP="009D3242">
      <w:pPr>
        <w:pStyle w:val="3"/>
        <w:numPr>
          <w:ilvl w:val="0"/>
          <w:numId w:val="26"/>
        </w:numPr>
        <w:rPr>
          <w:rFonts w:hint="eastAsia"/>
        </w:rPr>
      </w:pPr>
      <w:r>
        <w:rPr>
          <w:rFonts w:hint="eastAsia"/>
        </w:rPr>
        <w:t>首页</w:t>
      </w:r>
      <w:r>
        <w:rPr>
          <w:rFonts w:hint="eastAsia"/>
        </w:rPr>
        <w:t>(</w:t>
      </w:r>
      <w:r>
        <w:rPr>
          <w:rFonts w:hint="eastAsia"/>
        </w:rPr>
        <w:t>设备列表界面</w:t>
      </w:r>
      <w:r>
        <w:rPr>
          <w:rFonts w:hint="eastAsia"/>
        </w:rPr>
        <w:t>)</w:t>
      </w:r>
      <w:r>
        <w:rPr>
          <w:rFonts w:hint="eastAsia"/>
        </w:rPr>
        <w:t>导航栏左侧按钮点击显示侧边菜单界面</w:t>
      </w:r>
      <w:r w:rsidR="00B63B93">
        <w:rPr>
          <w:rFonts w:hint="eastAsia"/>
        </w:rPr>
        <w:t>。</w:t>
      </w:r>
    </w:p>
    <w:p w14:paraId="2FA56566" w14:textId="4C257F98" w:rsidR="00BD2A03" w:rsidRDefault="00BD2A03" w:rsidP="00BD2A03">
      <w:pPr>
        <w:pStyle w:val="3"/>
        <w:numPr>
          <w:ilvl w:val="0"/>
          <w:numId w:val="0"/>
        </w:numPr>
        <w:ind w:left="480"/>
      </w:pPr>
      <w:r>
        <w:rPr>
          <w:rFonts w:hint="eastAsia"/>
        </w:rPr>
        <w:t>结果：目前使用第三方代码（</w:t>
      </w:r>
      <w:proofErr w:type="spellStart"/>
      <w:r>
        <w:rPr>
          <w:rFonts w:hint="eastAsia"/>
        </w:rPr>
        <w:t>ViewDeck</w:t>
      </w:r>
      <w:proofErr w:type="spellEnd"/>
      <w:r>
        <w:rPr>
          <w:rFonts w:hint="eastAsia"/>
        </w:rPr>
        <w:t>）实现，效果不是很理想，在考虑自己实现。</w:t>
      </w:r>
    </w:p>
    <w:p w14:paraId="7F2A5A58" w14:textId="77777777" w:rsidR="00B63B93" w:rsidRDefault="00B63B93" w:rsidP="009D3242">
      <w:pPr>
        <w:pStyle w:val="3"/>
        <w:numPr>
          <w:ilvl w:val="0"/>
          <w:numId w:val="26"/>
        </w:numPr>
        <w:rPr>
          <w:rFonts w:hint="eastAsia"/>
        </w:rPr>
      </w:pPr>
      <w:r>
        <w:rPr>
          <w:rFonts w:hint="eastAsia"/>
        </w:rPr>
        <w:t>侧边菜单界面</w:t>
      </w:r>
      <w:r w:rsidR="00E02E02">
        <w:rPr>
          <w:rFonts w:hint="eastAsia"/>
        </w:rPr>
        <w:t>参考吾家，提供“</w:t>
      </w:r>
      <w:r>
        <w:rPr>
          <w:rFonts w:hint="eastAsia"/>
        </w:rPr>
        <w:t>设置</w:t>
      </w:r>
      <w:r w:rsidR="00E02E02">
        <w:rPr>
          <w:rFonts w:hint="eastAsia"/>
        </w:rPr>
        <w:t>”与“关于我们”的跳转</w:t>
      </w:r>
      <w:r>
        <w:rPr>
          <w:rFonts w:hint="eastAsia"/>
        </w:rPr>
        <w:t>。</w:t>
      </w:r>
    </w:p>
    <w:p w14:paraId="4BAA4AB1" w14:textId="223DE5D9" w:rsidR="00BD2A03" w:rsidRDefault="00BD2A03" w:rsidP="00BD2A03">
      <w:pPr>
        <w:pStyle w:val="3"/>
        <w:numPr>
          <w:ilvl w:val="0"/>
          <w:numId w:val="0"/>
        </w:numPr>
        <w:ind w:left="480"/>
        <w:rPr>
          <w:rFonts w:hint="eastAsia"/>
        </w:rPr>
      </w:pPr>
      <w:r>
        <w:rPr>
          <w:rFonts w:hint="eastAsia"/>
        </w:rPr>
        <w:t>结果：已完成</w:t>
      </w:r>
    </w:p>
    <w:p w14:paraId="16D8D583" w14:textId="77777777" w:rsidR="00B63B93" w:rsidRDefault="00B63B93" w:rsidP="009D3242">
      <w:pPr>
        <w:pStyle w:val="3"/>
        <w:numPr>
          <w:ilvl w:val="0"/>
          <w:numId w:val="26"/>
        </w:numPr>
        <w:rPr>
          <w:rFonts w:hint="eastAsia"/>
        </w:rPr>
      </w:pPr>
      <w:r>
        <w:rPr>
          <w:rFonts w:hint="eastAsia"/>
        </w:rPr>
        <w:t>设置界面参考吾家，提供包括控制反馈（声音，振动），温度单位（摄氏度，华氏度），语言设置（简体中文，</w:t>
      </w:r>
      <w:r>
        <w:rPr>
          <w:rFonts w:hint="eastAsia"/>
        </w:rPr>
        <w:t>English</w:t>
      </w:r>
      <w:r>
        <w:rPr>
          <w:rFonts w:hint="eastAsia"/>
        </w:rPr>
        <w:t>）</w:t>
      </w:r>
    </w:p>
    <w:p w14:paraId="5FA79741" w14:textId="6D028FF6" w:rsidR="00BD2A03" w:rsidRDefault="00BD2A03" w:rsidP="00BD2A03">
      <w:pPr>
        <w:pStyle w:val="3"/>
        <w:numPr>
          <w:ilvl w:val="0"/>
          <w:numId w:val="0"/>
        </w:numPr>
        <w:ind w:left="480"/>
        <w:rPr>
          <w:rFonts w:hint="eastAsia"/>
        </w:rPr>
      </w:pPr>
      <w:r>
        <w:rPr>
          <w:rFonts w:hint="eastAsia"/>
        </w:rPr>
        <w:t>结果：已完成</w:t>
      </w:r>
    </w:p>
    <w:p w14:paraId="1783B9AA" w14:textId="77777777" w:rsidR="00AE1FF9" w:rsidRDefault="00AE1FF9" w:rsidP="009D3242">
      <w:pPr>
        <w:pStyle w:val="3"/>
        <w:numPr>
          <w:ilvl w:val="0"/>
          <w:numId w:val="26"/>
        </w:numPr>
        <w:rPr>
          <w:rFonts w:hint="eastAsia"/>
        </w:rPr>
      </w:pPr>
      <w:r>
        <w:rPr>
          <w:rFonts w:hint="eastAsia"/>
        </w:rPr>
        <w:t>关于界面参考吾家。</w:t>
      </w:r>
    </w:p>
    <w:p w14:paraId="1659C57C" w14:textId="046B6D63" w:rsidR="00BD2A03" w:rsidRDefault="00BD2A03" w:rsidP="00BD2A03">
      <w:pPr>
        <w:pStyle w:val="3"/>
        <w:numPr>
          <w:ilvl w:val="0"/>
          <w:numId w:val="0"/>
        </w:numPr>
        <w:ind w:left="480"/>
      </w:pPr>
      <w:r>
        <w:rPr>
          <w:rFonts w:hint="eastAsia"/>
        </w:rPr>
        <w:t>结果：已完成</w:t>
      </w:r>
    </w:p>
    <w:p w14:paraId="337675A4" w14:textId="77777777" w:rsidR="00E02E02" w:rsidRDefault="00E02E02" w:rsidP="009D3242">
      <w:pPr>
        <w:pStyle w:val="3"/>
        <w:numPr>
          <w:ilvl w:val="0"/>
          <w:numId w:val="26"/>
        </w:numPr>
        <w:rPr>
          <w:rFonts w:hint="eastAsia"/>
        </w:rPr>
      </w:pPr>
      <w:r>
        <w:rPr>
          <w:rFonts w:hint="eastAsia"/>
        </w:rPr>
        <w:t>修改昵称</w:t>
      </w:r>
      <w:r w:rsidR="0030101A">
        <w:rPr>
          <w:rFonts w:hint="eastAsia"/>
        </w:rPr>
        <w:t>。</w:t>
      </w:r>
    </w:p>
    <w:p w14:paraId="2850328D" w14:textId="27B01EEB" w:rsidR="00BD2A03" w:rsidRDefault="00BD2A03" w:rsidP="00BD2A03">
      <w:pPr>
        <w:pStyle w:val="3"/>
        <w:numPr>
          <w:ilvl w:val="0"/>
          <w:numId w:val="0"/>
        </w:numPr>
        <w:ind w:left="480"/>
      </w:pPr>
      <w:r>
        <w:rPr>
          <w:rFonts w:hint="eastAsia"/>
        </w:rPr>
        <w:t>结果：已完成</w:t>
      </w:r>
    </w:p>
    <w:p w14:paraId="628BE7F9" w14:textId="77777777" w:rsidR="00E02E02" w:rsidRDefault="00E02E02" w:rsidP="009D3242">
      <w:pPr>
        <w:pStyle w:val="3"/>
        <w:numPr>
          <w:ilvl w:val="0"/>
          <w:numId w:val="26"/>
        </w:numPr>
        <w:rPr>
          <w:rFonts w:hint="eastAsia"/>
        </w:rPr>
      </w:pPr>
      <w:r>
        <w:rPr>
          <w:rFonts w:hint="eastAsia"/>
        </w:rPr>
        <w:t>修改密码</w:t>
      </w:r>
      <w:r w:rsidR="0030101A">
        <w:rPr>
          <w:rFonts w:hint="eastAsia"/>
        </w:rPr>
        <w:t>。</w:t>
      </w:r>
    </w:p>
    <w:p w14:paraId="2A9EF317" w14:textId="2EE08B67" w:rsidR="00BD2A03" w:rsidRDefault="00BD2A03" w:rsidP="00BD2A03">
      <w:pPr>
        <w:pStyle w:val="3"/>
        <w:numPr>
          <w:ilvl w:val="0"/>
          <w:numId w:val="0"/>
        </w:numPr>
        <w:ind w:left="480"/>
      </w:pPr>
      <w:r>
        <w:rPr>
          <w:rFonts w:hint="eastAsia"/>
        </w:rPr>
        <w:t>结果：已完成</w:t>
      </w:r>
    </w:p>
    <w:p w14:paraId="2C4F1BAB" w14:textId="77777777" w:rsidR="00E02E02" w:rsidRDefault="00E02E02" w:rsidP="009D3242">
      <w:pPr>
        <w:pStyle w:val="3"/>
        <w:numPr>
          <w:ilvl w:val="0"/>
          <w:numId w:val="26"/>
        </w:numPr>
        <w:rPr>
          <w:rFonts w:hint="eastAsia"/>
        </w:rPr>
      </w:pPr>
      <w:r>
        <w:rPr>
          <w:rFonts w:hint="eastAsia"/>
        </w:rPr>
        <w:t>正在搜索设备时点击返回按钮弹窗提示用户。</w:t>
      </w:r>
    </w:p>
    <w:p w14:paraId="7750C448" w14:textId="70870480" w:rsidR="00BD2A03" w:rsidRDefault="00BD2A03" w:rsidP="00BD2A03">
      <w:pPr>
        <w:pStyle w:val="3"/>
        <w:numPr>
          <w:ilvl w:val="0"/>
          <w:numId w:val="0"/>
        </w:numPr>
        <w:ind w:left="480"/>
      </w:pPr>
      <w:r>
        <w:rPr>
          <w:rFonts w:hint="eastAsia"/>
        </w:rPr>
        <w:t>结果：已完成</w:t>
      </w:r>
    </w:p>
    <w:p w14:paraId="71E52B49" w14:textId="77777777" w:rsidR="00E02E02" w:rsidRDefault="0030101A" w:rsidP="009D3242">
      <w:pPr>
        <w:pStyle w:val="3"/>
        <w:numPr>
          <w:ilvl w:val="0"/>
          <w:numId w:val="26"/>
        </w:numPr>
        <w:rPr>
          <w:rFonts w:hint="eastAsia"/>
        </w:rPr>
      </w:pPr>
      <w:r>
        <w:rPr>
          <w:rFonts w:hint="eastAsia"/>
        </w:rPr>
        <w:t>设备控制界面导航栏右侧按钮点击显示气泡。</w:t>
      </w:r>
    </w:p>
    <w:p w14:paraId="06C49691" w14:textId="3ED0FA17" w:rsidR="00BD2A03" w:rsidRDefault="00BD2A03" w:rsidP="00BD2A03">
      <w:pPr>
        <w:pStyle w:val="3"/>
        <w:numPr>
          <w:ilvl w:val="0"/>
          <w:numId w:val="0"/>
        </w:numPr>
        <w:ind w:left="480"/>
      </w:pPr>
      <w:r>
        <w:rPr>
          <w:rFonts w:hint="eastAsia"/>
        </w:rPr>
        <w:t>结果：已完成</w:t>
      </w:r>
    </w:p>
    <w:p w14:paraId="7FBA8A40" w14:textId="77777777" w:rsidR="0030101A" w:rsidRDefault="0030101A" w:rsidP="009D3242">
      <w:pPr>
        <w:pStyle w:val="3"/>
        <w:numPr>
          <w:ilvl w:val="0"/>
          <w:numId w:val="26"/>
        </w:numPr>
        <w:rPr>
          <w:rFonts w:hint="eastAsia"/>
        </w:rPr>
      </w:pPr>
      <w:r>
        <w:rPr>
          <w:rFonts w:hint="eastAsia"/>
        </w:rPr>
        <w:t>点击确认按钮后，检测</w:t>
      </w:r>
      <w:r w:rsidR="004F159B">
        <w:rPr>
          <w:rFonts w:hint="eastAsia"/>
        </w:rPr>
        <w:t>输入框为空的状态</w:t>
      </w:r>
      <w:r>
        <w:rPr>
          <w:rFonts w:hint="eastAsia"/>
        </w:rPr>
        <w:t>，</w:t>
      </w:r>
      <w:r w:rsidR="007D5548">
        <w:rPr>
          <w:rFonts w:hint="eastAsia"/>
        </w:rPr>
        <w:t>默认密码未修改时，弹窗提示用户</w:t>
      </w:r>
      <w:r>
        <w:rPr>
          <w:rFonts w:hint="eastAsia"/>
        </w:rPr>
        <w:t>。</w:t>
      </w:r>
    </w:p>
    <w:p w14:paraId="72170DC8" w14:textId="7978B228" w:rsidR="00BD2A03" w:rsidRDefault="00BD2A03" w:rsidP="00BD2A03">
      <w:pPr>
        <w:pStyle w:val="3"/>
        <w:numPr>
          <w:ilvl w:val="0"/>
          <w:numId w:val="0"/>
        </w:numPr>
        <w:ind w:left="480"/>
      </w:pPr>
      <w:r>
        <w:rPr>
          <w:rFonts w:hint="eastAsia"/>
        </w:rPr>
        <w:t>结果：已完成</w:t>
      </w:r>
    </w:p>
    <w:p w14:paraId="3256A778" w14:textId="77777777" w:rsidR="0030101A" w:rsidRDefault="0030101A" w:rsidP="009D3242">
      <w:pPr>
        <w:pStyle w:val="3"/>
        <w:numPr>
          <w:ilvl w:val="0"/>
          <w:numId w:val="26"/>
        </w:numPr>
        <w:rPr>
          <w:rFonts w:hint="eastAsia"/>
        </w:rPr>
      </w:pPr>
      <w:r>
        <w:rPr>
          <w:rFonts w:hint="eastAsia"/>
        </w:rPr>
        <w:t>定时任务冲突检测。</w:t>
      </w:r>
    </w:p>
    <w:p w14:paraId="26579627" w14:textId="0928261F" w:rsidR="00BD2A03" w:rsidRDefault="00BD2A03" w:rsidP="00BD2A03">
      <w:pPr>
        <w:pStyle w:val="3"/>
        <w:numPr>
          <w:ilvl w:val="0"/>
          <w:numId w:val="0"/>
        </w:numPr>
        <w:ind w:left="480"/>
      </w:pPr>
      <w:r>
        <w:rPr>
          <w:rFonts w:hint="eastAsia"/>
        </w:rPr>
        <w:t>结果：已完成</w:t>
      </w:r>
    </w:p>
    <w:p w14:paraId="416387ED" w14:textId="77777777" w:rsidR="00E02E02" w:rsidRDefault="00E02E02" w:rsidP="009D3242">
      <w:pPr>
        <w:pStyle w:val="3"/>
        <w:numPr>
          <w:ilvl w:val="0"/>
          <w:numId w:val="0"/>
        </w:numPr>
      </w:pPr>
    </w:p>
    <w:p w14:paraId="22626711" w14:textId="77777777" w:rsidR="00E02E02" w:rsidRDefault="00E02E02" w:rsidP="004F159B">
      <w:pPr>
        <w:pStyle w:val="11"/>
        <w:wordWrap w:val="0"/>
        <w:ind w:left="431" w:hanging="431"/>
      </w:pPr>
      <w:bookmarkStart w:id="1" w:name="_Toc485225581"/>
      <w:r>
        <w:rPr>
          <w:rFonts w:hint="eastAsia"/>
        </w:rPr>
        <w:t>需要修改的功能</w:t>
      </w:r>
      <w:bookmarkEnd w:id="1"/>
    </w:p>
    <w:p w14:paraId="3418B418" w14:textId="644B1F78" w:rsidR="00E02E02" w:rsidRDefault="00E02E02" w:rsidP="009D3242">
      <w:pPr>
        <w:pStyle w:val="3"/>
        <w:numPr>
          <w:ilvl w:val="0"/>
          <w:numId w:val="25"/>
        </w:numPr>
        <w:rPr>
          <w:rFonts w:hint="eastAsia"/>
        </w:rPr>
      </w:pPr>
      <w:r>
        <w:rPr>
          <w:rFonts w:hint="eastAsia"/>
        </w:rPr>
        <w:t>导航栏按钮边距过大</w:t>
      </w:r>
      <w:r w:rsidR="004F159B">
        <w:rPr>
          <w:rFonts w:hint="eastAsia"/>
        </w:rPr>
        <w:t>。</w:t>
      </w:r>
    </w:p>
    <w:p w14:paraId="31031EE1" w14:textId="779E285E" w:rsidR="00BD2A03" w:rsidRDefault="00BD2A03" w:rsidP="00BD2A03">
      <w:pPr>
        <w:pStyle w:val="3"/>
        <w:numPr>
          <w:ilvl w:val="0"/>
          <w:numId w:val="0"/>
        </w:numPr>
        <w:ind w:left="480"/>
      </w:pPr>
      <w:r>
        <w:rPr>
          <w:rFonts w:hint="eastAsia"/>
        </w:rPr>
        <w:t>结果：已修正</w:t>
      </w:r>
    </w:p>
    <w:p w14:paraId="32C1CA0C" w14:textId="0E71D9D4" w:rsidR="00E02E02" w:rsidRDefault="00E02E02" w:rsidP="009D3242">
      <w:pPr>
        <w:pStyle w:val="3"/>
        <w:numPr>
          <w:ilvl w:val="0"/>
          <w:numId w:val="25"/>
        </w:numPr>
        <w:rPr>
          <w:rFonts w:hint="eastAsia"/>
        </w:rPr>
      </w:pPr>
      <w:r>
        <w:rPr>
          <w:rFonts w:hint="eastAsia"/>
        </w:rPr>
        <w:t>整个界面的字体过小</w:t>
      </w:r>
      <w:r w:rsidR="004F159B">
        <w:rPr>
          <w:rFonts w:hint="eastAsia"/>
        </w:rPr>
        <w:t>。</w:t>
      </w:r>
    </w:p>
    <w:p w14:paraId="16049B81" w14:textId="49CE67D3" w:rsidR="00BD2A03" w:rsidRDefault="00BD2A03" w:rsidP="00BD2A03">
      <w:pPr>
        <w:pStyle w:val="3"/>
        <w:numPr>
          <w:ilvl w:val="0"/>
          <w:numId w:val="0"/>
        </w:numPr>
        <w:ind w:left="480"/>
      </w:pPr>
      <w:r>
        <w:rPr>
          <w:rFonts w:hint="eastAsia"/>
        </w:rPr>
        <w:t>结果：已修正</w:t>
      </w:r>
    </w:p>
    <w:p w14:paraId="4F70F338" w14:textId="245A2053" w:rsidR="00E02E02" w:rsidRDefault="0030101A" w:rsidP="009D3242">
      <w:pPr>
        <w:pStyle w:val="3"/>
        <w:numPr>
          <w:ilvl w:val="0"/>
          <w:numId w:val="25"/>
        </w:numPr>
        <w:rPr>
          <w:rFonts w:hint="eastAsia"/>
        </w:rPr>
      </w:pPr>
      <w:r>
        <w:rPr>
          <w:rFonts w:hint="eastAsia"/>
        </w:rPr>
        <w:t>枚举，类名词不达意，太过笼统</w:t>
      </w:r>
      <w:r w:rsidR="00DA4456">
        <w:rPr>
          <w:rFonts w:hint="eastAsia"/>
        </w:rPr>
        <w:t>，应添加前缀加以区分。</w:t>
      </w:r>
    </w:p>
    <w:p w14:paraId="40BE5B21" w14:textId="61BAD4E8" w:rsidR="00BD2A03" w:rsidRDefault="00BD2A03" w:rsidP="00BD2A03">
      <w:pPr>
        <w:pStyle w:val="3"/>
        <w:numPr>
          <w:ilvl w:val="0"/>
          <w:numId w:val="0"/>
        </w:numPr>
        <w:ind w:left="480"/>
      </w:pPr>
      <w:r>
        <w:rPr>
          <w:rFonts w:hint="eastAsia"/>
        </w:rPr>
        <w:t>结果：已修正</w:t>
      </w:r>
    </w:p>
    <w:p w14:paraId="3B2F8269" w14:textId="0E5B91EC" w:rsidR="0030101A" w:rsidRDefault="0030101A" w:rsidP="009D3242">
      <w:pPr>
        <w:pStyle w:val="3"/>
        <w:numPr>
          <w:ilvl w:val="0"/>
          <w:numId w:val="25"/>
        </w:numPr>
        <w:rPr>
          <w:rFonts w:hint="eastAsia"/>
        </w:rPr>
      </w:pPr>
      <w:r>
        <w:rPr>
          <w:rFonts w:hint="eastAsia"/>
        </w:rPr>
        <w:t>设备类应包含定时任务类</w:t>
      </w:r>
      <w:r w:rsidR="00CC0C25">
        <w:rPr>
          <w:rFonts w:hint="eastAsia"/>
        </w:rPr>
        <w:t>。</w:t>
      </w:r>
    </w:p>
    <w:p w14:paraId="5786B2E7" w14:textId="658A33F6" w:rsidR="00BD2A03" w:rsidRDefault="00BD2A03" w:rsidP="00BD2A03">
      <w:pPr>
        <w:pStyle w:val="3"/>
        <w:numPr>
          <w:ilvl w:val="0"/>
          <w:numId w:val="0"/>
        </w:numPr>
        <w:ind w:left="480"/>
      </w:pPr>
      <w:r>
        <w:rPr>
          <w:rFonts w:hint="eastAsia"/>
        </w:rPr>
        <w:t>结果：已修正</w:t>
      </w:r>
    </w:p>
    <w:p w14:paraId="28AAD288" w14:textId="77777777" w:rsidR="004F159B" w:rsidRDefault="004F159B" w:rsidP="009D3242">
      <w:pPr>
        <w:pStyle w:val="3"/>
        <w:numPr>
          <w:ilvl w:val="0"/>
          <w:numId w:val="25"/>
        </w:numPr>
        <w:rPr>
          <w:rFonts w:hint="eastAsia"/>
        </w:rPr>
      </w:pPr>
      <w:r>
        <w:rPr>
          <w:rFonts w:hint="eastAsia"/>
        </w:rPr>
        <w:t>设备管理类分组监听设备属性。</w:t>
      </w:r>
    </w:p>
    <w:p w14:paraId="01F861BA" w14:textId="30C9CBA0" w:rsidR="00BD2A03" w:rsidRDefault="00BD2A03" w:rsidP="00BD2A03">
      <w:pPr>
        <w:pStyle w:val="3"/>
        <w:numPr>
          <w:ilvl w:val="0"/>
          <w:numId w:val="0"/>
        </w:numPr>
        <w:ind w:left="480"/>
      </w:pPr>
      <w:r>
        <w:rPr>
          <w:rFonts w:hint="eastAsia"/>
        </w:rPr>
        <w:t>结果：已修正</w:t>
      </w:r>
    </w:p>
    <w:p w14:paraId="3C5B83D2" w14:textId="489595AA" w:rsidR="0030101A" w:rsidRDefault="004F159B" w:rsidP="009D3242">
      <w:pPr>
        <w:pStyle w:val="3"/>
        <w:numPr>
          <w:ilvl w:val="0"/>
          <w:numId w:val="25"/>
        </w:numPr>
        <w:rPr>
          <w:rFonts w:hint="eastAsia"/>
        </w:rPr>
      </w:pPr>
      <w:r>
        <w:rPr>
          <w:rFonts w:hint="eastAsia"/>
        </w:rPr>
        <w:t>搜索设备界面“序列号”应显示为“</w:t>
      </w:r>
      <w:r>
        <w:rPr>
          <w:rFonts w:hint="eastAsia"/>
        </w:rPr>
        <w:t>SSID</w:t>
      </w:r>
      <w:r>
        <w:rPr>
          <w:rFonts w:hint="eastAsia"/>
        </w:rPr>
        <w:t>”，对应的输入框不可编辑。</w:t>
      </w:r>
    </w:p>
    <w:p w14:paraId="2D9B71C0" w14:textId="3F67A82B" w:rsidR="00BD2A03" w:rsidRDefault="00BD2A03" w:rsidP="00BD2A03">
      <w:pPr>
        <w:pStyle w:val="3"/>
        <w:numPr>
          <w:ilvl w:val="0"/>
          <w:numId w:val="0"/>
        </w:numPr>
        <w:ind w:left="480"/>
      </w:pPr>
      <w:r>
        <w:rPr>
          <w:rFonts w:hint="eastAsia"/>
        </w:rPr>
        <w:t>结果：已修正</w:t>
      </w:r>
    </w:p>
    <w:p w14:paraId="1DDCF605" w14:textId="77777777" w:rsidR="004F159B" w:rsidRDefault="004F159B" w:rsidP="009D3242">
      <w:pPr>
        <w:pStyle w:val="3"/>
        <w:numPr>
          <w:ilvl w:val="0"/>
          <w:numId w:val="25"/>
        </w:numPr>
        <w:rPr>
          <w:rFonts w:hint="eastAsia"/>
        </w:rPr>
      </w:pPr>
      <w:r>
        <w:rPr>
          <w:rFonts w:hint="eastAsia"/>
        </w:rPr>
        <w:t>设备信息界面设备的“序列号”自动生成，不可编辑。</w:t>
      </w:r>
    </w:p>
    <w:p w14:paraId="06AB5629" w14:textId="761522E1" w:rsidR="00BD2A03" w:rsidRDefault="00BD2A03" w:rsidP="00BD2A03">
      <w:pPr>
        <w:pStyle w:val="3"/>
        <w:numPr>
          <w:ilvl w:val="0"/>
          <w:numId w:val="0"/>
        </w:numPr>
        <w:ind w:left="480"/>
      </w:pPr>
      <w:r>
        <w:rPr>
          <w:rFonts w:hint="eastAsia"/>
        </w:rPr>
        <w:t>结果：已修正</w:t>
      </w:r>
    </w:p>
    <w:p w14:paraId="40D6D26B" w14:textId="23E81697" w:rsidR="004F159B" w:rsidRDefault="004F159B" w:rsidP="009D3242">
      <w:pPr>
        <w:pStyle w:val="3"/>
        <w:numPr>
          <w:ilvl w:val="0"/>
          <w:numId w:val="25"/>
        </w:numPr>
        <w:rPr>
          <w:rFonts w:hint="eastAsia"/>
        </w:rPr>
      </w:pPr>
      <w:r>
        <w:rPr>
          <w:rFonts w:hint="eastAsia"/>
        </w:rPr>
        <w:t>设备遥控面板界面，当前温度与湿度位置比例不准确，当前设定温度</w:t>
      </w:r>
      <w:r w:rsidR="00CC0C25">
        <w:rPr>
          <w:rFonts w:hint="eastAsia"/>
        </w:rPr>
        <w:t>加上</w:t>
      </w:r>
      <w:r>
        <w:rPr>
          <w:rFonts w:hint="eastAsia"/>
        </w:rPr>
        <w:t>模式</w:t>
      </w:r>
      <w:r w:rsidR="00CC0C25">
        <w:rPr>
          <w:rFonts w:hint="eastAsia"/>
        </w:rPr>
        <w:t>与</w:t>
      </w:r>
      <w:r>
        <w:rPr>
          <w:rFonts w:hint="eastAsia"/>
        </w:rPr>
        <w:t>单位</w:t>
      </w:r>
      <w:r w:rsidR="00CC0C25">
        <w:rPr>
          <w:rFonts w:hint="eastAsia"/>
        </w:rPr>
        <w:t>应</w:t>
      </w:r>
      <w:r>
        <w:rPr>
          <w:rFonts w:hint="eastAsia"/>
        </w:rPr>
        <w:t>整体应居中。</w:t>
      </w:r>
    </w:p>
    <w:p w14:paraId="19B75448" w14:textId="29291531" w:rsidR="00BD2A03" w:rsidRDefault="00BD2A03" w:rsidP="00BD2A03">
      <w:pPr>
        <w:pStyle w:val="3"/>
        <w:numPr>
          <w:ilvl w:val="0"/>
          <w:numId w:val="0"/>
        </w:numPr>
        <w:ind w:left="480"/>
      </w:pPr>
      <w:r>
        <w:rPr>
          <w:rFonts w:hint="eastAsia"/>
        </w:rPr>
        <w:t>结果：已修正</w:t>
      </w:r>
    </w:p>
    <w:p w14:paraId="0C5319FB" w14:textId="31B26544" w:rsidR="007D5548" w:rsidRDefault="00BD2A03" w:rsidP="009D3242">
      <w:pPr>
        <w:pStyle w:val="3"/>
        <w:numPr>
          <w:ilvl w:val="0"/>
          <w:numId w:val="25"/>
        </w:numPr>
        <w:rPr>
          <w:rFonts w:hint="eastAsia"/>
        </w:rPr>
      </w:pPr>
      <w:r>
        <w:rPr>
          <w:rFonts w:hint="eastAsia"/>
        </w:rPr>
        <w:t>时间选择器标题显示不正确，时与分间距过小。</w:t>
      </w:r>
    </w:p>
    <w:p w14:paraId="7A9498AF" w14:textId="23E3A690" w:rsidR="00BD2A03" w:rsidRDefault="00BD2A03" w:rsidP="00BD2A03">
      <w:pPr>
        <w:pStyle w:val="3"/>
        <w:numPr>
          <w:ilvl w:val="0"/>
          <w:numId w:val="0"/>
        </w:numPr>
        <w:ind w:left="480"/>
      </w:pPr>
      <w:r>
        <w:rPr>
          <w:rFonts w:hint="eastAsia"/>
        </w:rPr>
        <w:t>结果：已修正</w:t>
      </w:r>
    </w:p>
    <w:p w14:paraId="6F76DDB9" w14:textId="3D766E81" w:rsidR="00640E26" w:rsidRDefault="00640E26" w:rsidP="009D3242">
      <w:pPr>
        <w:pStyle w:val="3"/>
        <w:numPr>
          <w:ilvl w:val="0"/>
          <w:numId w:val="25"/>
        </w:numPr>
        <w:rPr>
          <w:rFonts w:hint="eastAsia"/>
        </w:rPr>
      </w:pPr>
      <w:r>
        <w:rPr>
          <w:rFonts w:hint="eastAsia"/>
        </w:rPr>
        <w:t>通过搜索设备添加的设备不应为离线状态。</w:t>
      </w:r>
    </w:p>
    <w:p w14:paraId="6F79B960" w14:textId="2BC99AA0" w:rsidR="00BD2A03" w:rsidRPr="004F159B" w:rsidRDefault="00BD2A03" w:rsidP="00BD2A03">
      <w:pPr>
        <w:pStyle w:val="3"/>
        <w:numPr>
          <w:ilvl w:val="0"/>
          <w:numId w:val="0"/>
        </w:numPr>
        <w:ind w:left="480"/>
      </w:pPr>
      <w:r>
        <w:rPr>
          <w:rFonts w:hint="eastAsia"/>
        </w:rPr>
        <w:t>结果：已修正</w:t>
      </w:r>
    </w:p>
    <w:p w14:paraId="6B18741E" w14:textId="77777777" w:rsidR="004F159B" w:rsidRDefault="004F159B" w:rsidP="009D3242">
      <w:pPr>
        <w:pStyle w:val="3"/>
        <w:numPr>
          <w:ilvl w:val="0"/>
          <w:numId w:val="0"/>
        </w:numPr>
      </w:pPr>
    </w:p>
    <w:p w14:paraId="242B9D1C" w14:textId="77777777" w:rsidR="004F159B" w:rsidRDefault="004F159B" w:rsidP="004F159B">
      <w:pPr>
        <w:pStyle w:val="11"/>
        <w:wordWrap w:val="0"/>
        <w:ind w:left="431" w:hanging="431"/>
      </w:pPr>
      <w:bookmarkStart w:id="2" w:name="_Toc485225582"/>
      <w:r>
        <w:rPr>
          <w:rFonts w:hint="eastAsia"/>
        </w:rPr>
        <w:lastRenderedPageBreak/>
        <w:t>待确定的问题</w:t>
      </w:r>
      <w:bookmarkEnd w:id="2"/>
    </w:p>
    <w:p w14:paraId="703DC49D" w14:textId="77777777" w:rsidR="00BD2A03" w:rsidRDefault="004F159B" w:rsidP="009D3242">
      <w:pPr>
        <w:pStyle w:val="3"/>
        <w:rPr>
          <w:rFonts w:hint="eastAsia"/>
        </w:rPr>
      </w:pPr>
      <w:r>
        <w:rPr>
          <w:rFonts w:hint="eastAsia"/>
        </w:rPr>
        <w:t>设备列表弹窗界面高度</w:t>
      </w:r>
      <w:r w:rsidR="007D5548">
        <w:rPr>
          <w:rFonts w:hint="eastAsia"/>
        </w:rPr>
        <w:t>。</w:t>
      </w:r>
    </w:p>
    <w:p w14:paraId="3836F88A" w14:textId="519EEA5B" w:rsidR="004F159B" w:rsidRDefault="00BD2A03" w:rsidP="00BD2A03">
      <w:pPr>
        <w:pStyle w:val="3"/>
        <w:numPr>
          <w:ilvl w:val="0"/>
          <w:numId w:val="0"/>
        </w:numPr>
        <w:ind w:left="480"/>
      </w:pPr>
      <w:r>
        <w:rPr>
          <w:rFonts w:hint="eastAsia"/>
        </w:rPr>
        <w:t>结果：</w:t>
      </w:r>
      <w:r w:rsidR="0060678E">
        <w:rPr>
          <w:rFonts w:hint="eastAsia"/>
        </w:rPr>
        <w:t>已确认，无缩放</w:t>
      </w:r>
    </w:p>
    <w:p w14:paraId="58918A96" w14:textId="77777777" w:rsidR="00BD2A03" w:rsidRDefault="007D5548" w:rsidP="009D3242">
      <w:pPr>
        <w:pStyle w:val="3"/>
        <w:rPr>
          <w:rFonts w:hint="eastAsia"/>
        </w:rPr>
      </w:pPr>
      <w:r>
        <w:rPr>
          <w:rFonts w:hint="eastAsia"/>
        </w:rPr>
        <w:t>选择器高度。</w:t>
      </w:r>
    </w:p>
    <w:p w14:paraId="2FE996E8" w14:textId="3F4664CD" w:rsidR="007D5548" w:rsidRDefault="00BD2A03" w:rsidP="00BD2A03">
      <w:pPr>
        <w:pStyle w:val="3"/>
        <w:numPr>
          <w:ilvl w:val="0"/>
          <w:numId w:val="0"/>
        </w:numPr>
        <w:ind w:left="480"/>
      </w:pPr>
      <w:r>
        <w:rPr>
          <w:rFonts w:hint="eastAsia"/>
        </w:rPr>
        <w:t>结果：已修正，无缩放</w:t>
      </w:r>
    </w:p>
    <w:p w14:paraId="0A95F05B" w14:textId="77777777" w:rsidR="00BD2A03" w:rsidRDefault="0045305D" w:rsidP="009D3242">
      <w:pPr>
        <w:pStyle w:val="3"/>
        <w:rPr>
          <w:rFonts w:hint="eastAsia"/>
        </w:rPr>
      </w:pPr>
      <w:r>
        <w:rPr>
          <w:rFonts w:hint="eastAsia"/>
        </w:rPr>
        <w:t>设备智能设置界面</w:t>
      </w:r>
      <w:r>
        <w:rPr>
          <w:rFonts w:hint="eastAsia"/>
        </w:rPr>
        <w:t>Footer</w:t>
      </w:r>
      <w:r>
        <w:rPr>
          <w:rFonts w:hint="eastAsia"/>
        </w:rPr>
        <w:t>的高度。</w:t>
      </w:r>
    </w:p>
    <w:p w14:paraId="0C302A29" w14:textId="3093CE7C" w:rsidR="0045305D" w:rsidRDefault="00BD2A03" w:rsidP="00BD2A03">
      <w:pPr>
        <w:pStyle w:val="3"/>
        <w:numPr>
          <w:ilvl w:val="0"/>
          <w:numId w:val="0"/>
        </w:numPr>
        <w:ind w:left="480"/>
      </w:pPr>
      <w:r>
        <w:rPr>
          <w:rFonts w:hint="eastAsia"/>
        </w:rPr>
        <w:t>结果：已确认，无缩放</w:t>
      </w:r>
    </w:p>
    <w:p w14:paraId="31652FE8" w14:textId="77777777" w:rsidR="00BD2A03" w:rsidRDefault="0045305D" w:rsidP="009D3242">
      <w:pPr>
        <w:pStyle w:val="3"/>
        <w:rPr>
          <w:rFonts w:hint="eastAsia"/>
        </w:rPr>
      </w:pPr>
      <w:r>
        <w:rPr>
          <w:rFonts w:hint="eastAsia"/>
        </w:rPr>
        <w:t>定时任务编辑界面高度。</w:t>
      </w:r>
    </w:p>
    <w:p w14:paraId="166B765D" w14:textId="55EC072A" w:rsidR="0045305D" w:rsidRDefault="00BD2A03" w:rsidP="00BD2A03">
      <w:pPr>
        <w:pStyle w:val="3"/>
        <w:numPr>
          <w:ilvl w:val="0"/>
          <w:numId w:val="0"/>
        </w:numPr>
        <w:ind w:left="480"/>
      </w:pPr>
      <w:r>
        <w:rPr>
          <w:rFonts w:hint="eastAsia"/>
        </w:rPr>
        <w:t>结果：已确认，无缩放</w:t>
      </w:r>
    </w:p>
    <w:p w14:paraId="5ADBBE8F" w14:textId="77777777" w:rsidR="00BD2A03" w:rsidRDefault="004F159B" w:rsidP="009D3242">
      <w:pPr>
        <w:pStyle w:val="3"/>
        <w:rPr>
          <w:rFonts w:hint="eastAsia"/>
        </w:rPr>
      </w:pPr>
      <w:r>
        <w:rPr>
          <w:rFonts w:hint="eastAsia"/>
        </w:rPr>
        <w:t>设备遥控面板界面换气模式的颜色。</w:t>
      </w:r>
    </w:p>
    <w:p w14:paraId="2F4F14C7" w14:textId="3DFD687F" w:rsidR="004F159B" w:rsidRDefault="00BD2A03" w:rsidP="00BD2A03">
      <w:pPr>
        <w:pStyle w:val="3"/>
        <w:numPr>
          <w:ilvl w:val="0"/>
          <w:numId w:val="0"/>
        </w:numPr>
        <w:ind w:left="480"/>
      </w:pPr>
      <w:r>
        <w:rPr>
          <w:rFonts w:hint="eastAsia"/>
        </w:rPr>
        <w:t>结果：已确认，使用的是“送风”渐变颜色</w:t>
      </w:r>
    </w:p>
    <w:p w14:paraId="3D9EB4C4" w14:textId="77777777" w:rsidR="00BD2A03" w:rsidRDefault="004F159B" w:rsidP="009D3242">
      <w:pPr>
        <w:pStyle w:val="3"/>
        <w:rPr>
          <w:rFonts w:hint="eastAsia"/>
        </w:rPr>
      </w:pPr>
      <w:r>
        <w:rPr>
          <w:rFonts w:hint="eastAsia"/>
        </w:rPr>
        <w:t>新增开关任务初始状态是否与当前设备运行状态有关。</w:t>
      </w:r>
    </w:p>
    <w:p w14:paraId="41E0FAEE" w14:textId="1864C835" w:rsidR="004F159B" w:rsidRPr="004F159B" w:rsidRDefault="00BD2A03" w:rsidP="00BD2A03">
      <w:pPr>
        <w:pStyle w:val="3"/>
        <w:numPr>
          <w:ilvl w:val="0"/>
          <w:numId w:val="0"/>
        </w:numPr>
        <w:ind w:left="480"/>
      </w:pPr>
      <w:r>
        <w:rPr>
          <w:rFonts w:hint="eastAsia"/>
        </w:rPr>
        <w:t>结果：</w:t>
      </w:r>
      <w:r w:rsidR="004F159B">
        <w:rPr>
          <w:rFonts w:hint="eastAsia"/>
        </w:rPr>
        <w:t>已确认，</w:t>
      </w:r>
      <w:r>
        <w:rPr>
          <w:rFonts w:hint="eastAsia"/>
        </w:rPr>
        <w:t>不相关</w:t>
      </w:r>
      <w:bookmarkStart w:id="3" w:name="_GoBack"/>
      <w:bookmarkEnd w:id="3"/>
    </w:p>
    <w:sectPr w:rsidR="004F159B" w:rsidRPr="004F159B"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80887" w14:textId="77777777" w:rsidR="00A9345C" w:rsidRDefault="00A9345C">
      <w:r>
        <w:separator/>
      </w:r>
    </w:p>
  </w:endnote>
  <w:endnote w:type="continuationSeparator" w:id="0">
    <w:p w14:paraId="4C121993" w14:textId="77777777" w:rsidR="00A9345C" w:rsidRDefault="00A9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C1047" w14:textId="77777777" w:rsidR="00D75801" w:rsidRDefault="00D7580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4993D39" w14:textId="77777777" w:rsidR="00D75801" w:rsidRDefault="00D7580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8504" w14:textId="77777777" w:rsidR="00D75801" w:rsidRDefault="00D75801">
    <w:pPr>
      <w:pStyle w:val="a8"/>
      <w:framePr w:wrap="around" w:vAnchor="text" w:hAnchor="margin" w:xAlign="center" w:y="1"/>
      <w:rPr>
        <w:rStyle w:val="ab"/>
      </w:rPr>
    </w:pPr>
  </w:p>
  <w:p w14:paraId="640FB382" w14:textId="77777777" w:rsidR="00D75801" w:rsidRDefault="00D7580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14A47"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309B3766"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BD2A03">
      <w:rPr>
        <w:rStyle w:val="ab"/>
        <w:rFonts w:ascii="思源黑体 CN Regular" w:eastAsia="思源黑体 CN Regular" w:hAnsi="思源黑体 CN Regular"/>
        <w:noProof/>
      </w:rPr>
      <w:t>2</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BD2A03">
      <w:rPr>
        <w:rStyle w:val="ab"/>
        <w:rFonts w:ascii="思源黑体 CN Regular" w:eastAsia="思源黑体 CN Regular" w:hAnsi="思源黑体 CN Regular"/>
        <w:noProof/>
      </w:rPr>
      <w:t>5</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4F49C" w14:textId="77777777" w:rsidR="00A9345C" w:rsidRDefault="00A9345C">
      <w:r>
        <w:separator/>
      </w:r>
    </w:p>
  </w:footnote>
  <w:footnote w:type="continuationSeparator" w:id="0">
    <w:p w14:paraId="43AC715F" w14:textId="77777777" w:rsidR="00A9345C" w:rsidRDefault="00A934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2B220" w14:textId="77777777" w:rsidR="00D75801" w:rsidRDefault="00D7580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96340" w14:textId="77777777" w:rsidR="00D75801" w:rsidRDefault="00D7580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3B081D39" wp14:editId="4155EC1F">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3B081D39"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85047FE" wp14:editId="5AE68FDF">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7AD24500" w14:textId="77777777" w:rsidR="00D75801" w:rsidRDefault="00D75801">
                          <w:pPr>
                            <w:rPr>
                              <w:sz w:val="18"/>
                              <w:szCs w:val="18"/>
                            </w:rPr>
                          </w:pPr>
                        </w:p>
                      </w:txbxContent>
                    </wps:txbx>
                    <wps:bodyPr rot="0" vert="horz" wrap="square" lIns="0" tIns="0" rIns="0" bIns="0" anchor="t" anchorCtr="0" upright="1">
                      <a:noAutofit/>
                    </wps:bodyPr>
                  </wps:wsp>
                </a:graphicData>
              </a:graphic>
            </wp:anchor>
          </w:drawing>
        </mc:Choice>
        <mc:Fallback>
          <w:pict>
            <v:shape w14:anchorId="185047FE"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7AD24500" w14:textId="77777777" w:rsidR="00D75801" w:rsidRDefault="00D7580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1DC8" w14:textId="77777777" w:rsidR="00D75801" w:rsidRDefault="00D7580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5A2A4B7B" wp14:editId="239E95FC">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B7B"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15ECB865" wp14:editId="356AB7F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6584EC83" w14:textId="77777777" w:rsidR="00D75801" w:rsidRPr="005403A7" w:rsidRDefault="00D7580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B86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6584EC83" w14:textId="77777777" w:rsidR="00D75801" w:rsidRPr="005403A7" w:rsidRDefault="00D7580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A50466F"/>
    <w:multiLevelType w:val="hybridMultilevel"/>
    <w:tmpl w:val="54129A4E"/>
    <w:lvl w:ilvl="0" w:tplc="1F08C57C">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1442564D"/>
    <w:multiLevelType w:val="hybridMultilevel"/>
    <w:tmpl w:val="22F09A86"/>
    <w:lvl w:ilvl="0" w:tplc="97041872">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68D5AB8"/>
    <w:multiLevelType w:val="hybridMultilevel"/>
    <w:tmpl w:val="38D4A196"/>
    <w:lvl w:ilvl="0" w:tplc="70E2206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041A05"/>
    <w:multiLevelType w:val="hybridMultilevel"/>
    <w:tmpl w:val="E410D3EE"/>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34C7F"/>
    <w:multiLevelType w:val="hybridMultilevel"/>
    <w:tmpl w:val="900A543E"/>
    <w:lvl w:ilvl="0" w:tplc="0400E7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9041101"/>
    <w:multiLevelType w:val="hybridMultilevel"/>
    <w:tmpl w:val="0DBC419A"/>
    <w:lvl w:ilvl="0" w:tplc="2BEA2EB8">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E41206"/>
    <w:multiLevelType w:val="hybridMultilevel"/>
    <w:tmpl w:val="66E24A6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6C392625"/>
    <w:multiLevelType w:val="hybridMultilevel"/>
    <w:tmpl w:val="6854DBE0"/>
    <w:lvl w:ilvl="0" w:tplc="D8BC5764">
      <w:start w:val="1"/>
      <w:numFmt w:val="bullet"/>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12">
    <w:nsid w:val="6D0055DF"/>
    <w:multiLevelType w:val="hybridMultilevel"/>
    <w:tmpl w:val="23748138"/>
    <w:lvl w:ilvl="0" w:tplc="AAAADCC2">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4">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14"/>
  </w:num>
  <w:num w:numId="2">
    <w:abstractNumId w:val="0"/>
  </w:num>
  <w:num w:numId="3">
    <w:abstractNumId w:val="7"/>
  </w:num>
  <w:num w:numId="4">
    <w:abstractNumId w:val="2"/>
  </w:num>
  <w:num w:numId="5">
    <w:abstractNumId w:val="14"/>
  </w:num>
  <w:num w:numId="6">
    <w:abstractNumId w:val="13"/>
  </w:num>
  <w:num w:numId="7">
    <w:abstractNumId w:val="10"/>
  </w:num>
  <w:num w:numId="8">
    <w:abstractNumId w:val="11"/>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num>
  <w:num w:numId="20">
    <w:abstractNumId w:val="6"/>
  </w:num>
  <w:num w:numId="21">
    <w:abstractNumId w:val="14"/>
  </w:num>
  <w:num w:numId="22">
    <w:abstractNumId w:val="14"/>
  </w:num>
  <w:num w:numId="23">
    <w:abstractNumId w:val="14"/>
  </w:num>
  <w:num w:numId="24">
    <w:abstractNumId w:val="1"/>
  </w:num>
  <w:num w:numId="25">
    <w:abstractNumId w:val="9"/>
  </w:num>
  <w:num w:numId="26">
    <w:abstractNumId w:val="5"/>
  </w:num>
  <w:num w:numId="27">
    <w:abstractNumId w:val="1"/>
    <w:lvlOverride w:ilvl="0">
      <w:startOverride w:val="1"/>
    </w:lvlOverride>
  </w:num>
  <w:num w:numId="28">
    <w:abstractNumId w:val="3"/>
  </w:num>
  <w:num w:numId="29">
    <w:abstractNumId w:val="3"/>
  </w:num>
  <w:num w:numId="30">
    <w:abstractNumId w:val="8"/>
  </w:num>
  <w:num w:numId="31">
    <w:abstractNumId w:val="8"/>
  </w:num>
  <w:num w:numId="32">
    <w:abstractNumId w:val="4"/>
  </w:num>
  <w:num w:numId="33">
    <w:abstractNumId w:val="4"/>
  </w:num>
  <w:num w:numId="3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38"/>
    <w:rsid w:val="00001171"/>
    <w:rsid w:val="000015BF"/>
    <w:rsid w:val="00004899"/>
    <w:rsid w:val="000138CB"/>
    <w:rsid w:val="000157CB"/>
    <w:rsid w:val="000240B8"/>
    <w:rsid w:val="0003637E"/>
    <w:rsid w:val="000373B6"/>
    <w:rsid w:val="00037A92"/>
    <w:rsid w:val="00061C5A"/>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7499"/>
    <w:rsid w:val="00120B06"/>
    <w:rsid w:val="0014024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5FDA"/>
    <w:rsid w:val="0021696E"/>
    <w:rsid w:val="00217CBE"/>
    <w:rsid w:val="0022331C"/>
    <w:rsid w:val="002361FD"/>
    <w:rsid w:val="002375A0"/>
    <w:rsid w:val="0023779B"/>
    <w:rsid w:val="00241422"/>
    <w:rsid w:val="00260D15"/>
    <w:rsid w:val="00263CD8"/>
    <w:rsid w:val="00265402"/>
    <w:rsid w:val="00271196"/>
    <w:rsid w:val="002755D3"/>
    <w:rsid w:val="002759B1"/>
    <w:rsid w:val="002801E2"/>
    <w:rsid w:val="002850A8"/>
    <w:rsid w:val="00285639"/>
    <w:rsid w:val="00290ADD"/>
    <w:rsid w:val="00293590"/>
    <w:rsid w:val="002A3928"/>
    <w:rsid w:val="002A3CD7"/>
    <w:rsid w:val="002A4586"/>
    <w:rsid w:val="002B2A91"/>
    <w:rsid w:val="002B4029"/>
    <w:rsid w:val="002B7C1C"/>
    <w:rsid w:val="002C1E91"/>
    <w:rsid w:val="002C257E"/>
    <w:rsid w:val="002C2A22"/>
    <w:rsid w:val="002C3AB3"/>
    <w:rsid w:val="002C7C37"/>
    <w:rsid w:val="002D726F"/>
    <w:rsid w:val="002E2789"/>
    <w:rsid w:val="002E383C"/>
    <w:rsid w:val="002E45A9"/>
    <w:rsid w:val="0030101A"/>
    <w:rsid w:val="00305A4C"/>
    <w:rsid w:val="003063B2"/>
    <w:rsid w:val="00315DDB"/>
    <w:rsid w:val="0032608E"/>
    <w:rsid w:val="00337F04"/>
    <w:rsid w:val="0034147F"/>
    <w:rsid w:val="00352B06"/>
    <w:rsid w:val="00366B07"/>
    <w:rsid w:val="00374890"/>
    <w:rsid w:val="00375C3F"/>
    <w:rsid w:val="00387CA3"/>
    <w:rsid w:val="003A0BA3"/>
    <w:rsid w:val="003C034B"/>
    <w:rsid w:val="003C6A30"/>
    <w:rsid w:val="003D458F"/>
    <w:rsid w:val="003D6A8C"/>
    <w:rsid w:val="003E2570"/>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50A01"/>
    <w:rsid w:val="0045305D"/>
    <w:rsid w:val="004548A2"/>
    <w:rsid w:val="004651BC"/>
    <w:rsid w:val="00471BA9"/>
    <w:rsid w:val="004727B9"/>
    <w:rsid w:val="004825C4"/>
    <w:rsid w:val="004854AE"/>
    <w:rsid w:val="004974F8"/>
    <w:rsid w:val="004A3BA3"/>
    <w:rsid w:val="004A68A1"/>
    <w:rsid w:val="004A76FF"/>
    <w:rsid w:val="004B4F17"/>
    <w:rsid w:val="004C1B9B"/>
    <w:rsid w:val="004C1C4B"/>
    <w:rsid w:val="004C280E"/>
    <w:rsid w:val="004C4D07"/>
    <w:rsid w:val="004C5D3D"/>
    <w:rsid w:val="004C6E19"/>
    <w:rsid w:val="004D4571"/>
    <w:rsid w:val="004D4719"/>
    <w:rsid w:val="004D4944"/>
    <w:rsid w:val="004F159B"/>
    <w:rsid w:val="0050100B"/>
    <w:rsid w:val="0050714E"/>
    <w:rsid w:val="005071D6"/>
    <w:rsid w:val="00512B01"/>
    <w:rsid w:val="00514FFB"/>
    <w:rsid w:val="005179F7"/>
    <w:rsid w:val="005211A3"/>
    <w:rsid w:val="005276F5"/>
    <w:rsid w:val="0053056E"/>
    <w:rsid w:val="00530634"/>
    <w:rsid w:val="005403A7"/>
    <w:rsid w:val="005409F1"/>
    <w:rsid w:val="00557BA0"/>
    <w:rsid w:val="005638AA"/>
    <w:rsid w:val="00564191"/>
    <w:rsid w:val="00566DBA"/>
    <w:rsid w:val="00581391"/>
    <w:rsid w:val="005845ED"/>
    <w:rsid w:val="005A26DF"/>
    <w:rsid w:val="005A6FFC"/>
    <w:rsid w:val="005B1315"/>
    <w:rsid w:val="005B7113"/>
    <w:rsid w:val="005C78B7"/>
    <w:rsid w:val="005D06A4"/>
    <w:rsid w:val="005F1D94"/>
    <w:rsid w:val="005F28CB"/>
    <w:rsid w:val="00601B47"/>
    <w:rsid w:val="00602AE4"/>
    <w:rsid w:val="00603217"/>
    <w:rsid w:val="0060678E"/>
    <w:rsid w:val="00606CC6"/>
    <w:rsid w:val="00607204"/>
    <w:rsid w:val="00613F2E"/>
    <w:rsid w:val="006245AC"/>
    <w:rsid w:val="00630CC5"/>
    <w:rsid w:val="0063138A"/>
    <w:rsid w:val="00631FA4"/>
    <w:rsid w:val="00634CEB"/>
    <w:rsid w:val="00635676"/>
    <w:rsid w:val="00640E26"/>
    <w:rsid w:val="00641B92"/>
    <w:rsid w:val="00644069"/>
    <w:rsid w:val="0064442F"/>
    <w:rsid w:val="006445D7"/>
    <w:rsid w:val="00650CD2"/>
    <w:rsid w:val="00651540"/>
    <w:rsid w:val="006579CD"/>
    <w:rsid w:val="00665A4A"/>
    <w:rsid w:val="00666CBF"/>
    <w:rsid w:val="00674922"/>
    <w:rsid w:val="00674D5B"/>
    <w:rsid w:val="0067568D"/>
    <w:rsid w:val="00680170"/>
    <w:rsid w:val="00685D79"/>
    <w:rsid w:val="006947CA"/>
    <w:rsid w:val="006A1C9A"/>
    <w:rsid w:val="006A67E1"/>
    <w:rsid w:val="006B0466"/>
    <w:rsid w:val="006B1DCE"/>
    <w:rsid w:val="006B3769"/>
    <w:rsid w:val="006B63CE"/>
    <w:rsid w:val="006C2FB8"/>
    <w:rsid w:val="006D1F69"/>
    <w:rsid w:val="006E353E"/>
    <w:rsid w:val="006E665E"/>
    <w:rsid w:val="006F1B86"/>
    <w:rsid w:val="006F352D"/>
    <w:rsid w:val="00701C01"/>
    <w:rsid w:val="007073A1"/>
    <w:rsid w:val="007151C5"/>
    <w:rsid w:val="007173FE"/>
    <w:rsid w:val="00722080"/>
    <w:rsid w:val="00725AD8"/>
    <w:rsid w:val="007310B2"/>
    <w:rsid w:val="0073248A"/>
    <w:rsid w:val="007327D5"/>
    <w:rsid w:val="00733C3A"/>
    <w:rsid w:val="007361A2"/>
    <w:rsid w:val="007373AC"/>
    <w:rsid w:val="00737B8A"/>
    <w:rsid w:val="00743147"/>
    <w:rsid w:val="00745CCB"/>
    <w:rsid w:val="00756A7A"/>
    <w:rsid w:val="00766AA8"/>
    <w:rsid w:val="007670EE"/>
    <w:rsid w:val="00770786"/>
    <w:rsid w:val="007A483E"/>
    <w:rsid w:val="007A4879"/>
    <w:rsid w:val="007B0743"/>
    <w:rsid w:val="007B12C8"/>
    <w:rsid w:val="007B423A"/>
    <w:rsid w:val="007B5FD3"/>
    <w:rsid w:val="007C09FF"/>
    <w:rsid w:val="007C6A38"/>
    <w:rsid w:val="007D100C"/>
    <w:rsid w:val="007D3B62"/>
    <w:rsid w:val="007D4982"/>
    <w:rsid w:val="007D5548"/>
    <w:rsid w:val="007E0452"/>
    <w:rsid w:val="007E45D3"/>
    <w:rsid w:val="007E6071"/>
    <w:rsid w:val="007F0785"/>
    <w:rsid w:val="007F2D90"/>
    <w:rsid w:val="007F7D9A"/>
    <w:rsid w:val="0081075F"/>
    <w:rsid w:val="00810C7F"/>
    <w:rsid w:val="00811408"/>
    <w:rsid w:val="00820EAA"/>
    <w:rsid w:val="0083089A"/>
    <w:rsid w:val="00833AE2"/>
    <w:rsid w:val="00836B57"/>
    <w:rsid w:val="00836C56"/>
    <w:rsid w:val="00844C3D"/>
    <w:rsid w:val="00884BEC"/>
    <w:rsid w:val="00890903"/>
    <w:rsid w:val="008916B4"/>
    <w:rsid w:val="0089434C"/>
    <w:rsid w:val="008A3F25"/>
    <w:rsid w:val="008A598D"/>
    <w:rsid w:val="008C1A1F"/>
    <w:rsid w:val="008D2F50"/>
    <w:rsid w:val="008E1390"/>
    <w:rsid w:val="008E451E"/>
    <w:rsid w:val="008E70C3"/>
    <w:rsid w:val="008F5C1A"/>
    <w:rsid w:val="008F617A"/>
    <w:rsid w:val="00902A8A"/>
    <w:rsid w:val="00904BC4"/>
    <w:rsid w:val="00914F73"/>
    <w:rsid w:val="009150A9"/>
    <w:rsid w:val="00922BE2"/>
    <w:rsid w:val="00931BF8"/>
    <w:rsid w:val="00934B66"/>
    <w:rsid w:val="00936B3C"/>
    <w:rsid w:val="00940EB4"/>
    <w:rsid w:val="00950A26"/>
    <w:rsid w:val="00953578"/>
    <w:rsid w:val="00955459"/>
    <w:rsid w:val="009633A4"/>
    <w:rsid w:val="00965273"/>
    <w:rsid w:val="00990BCF"/>
    <w:rsid w:val="009B3681"/>
    <w:rsid w:val="009B7571"/>
    <w:rsid w:val="009C73CD"/>
    <w:rsid w:val="009D3242"/>
    <w:rsid w:val="009D423F"/>
    <w:rsid w:val="009D4A65"/>
    <w:rsid w:val="009D6A6E"/>
    <w:rsid w:val="009F19EC"/>
    <w:rsid w:val="00A11AC8"/>
    <w:rsid w:val="00A14D62"/>
    <w:rsid w:val="00A17DEA"/>
    <w:rsid w:val="00A21DC3"/>
    <w:rsid w:val="00A30C90"/>
    <w:rsid w:val="00A32379"/>
    <w:rsid w:val="00A355F8"/>
    <w:rsid w:val="00A45FE4"/>
    <w:rsid w:val="00A46D95"/>
    <w:rsid w:val="00A47504"/>
    <w:rsid w:val="00A476C0"/>
    <w:rsid w:val="00A65269"/>
    <w:rsid w:val="00A6761F"/>
    <w:rsid w:val="00A818AF"/>
    <w:rsid w:val="00A9345C"/>
    <w:rsid w:val="00A94C9F"/>
    <w:rsid w:val="00AA01E7"/>
    <w:rsid w:val="00AC0968"/>
    <w:rsid w:val="00AC4234"/>
    <w:rsid w:val="00AC7DC4"/>
    <w:rsid w:val="00AE1FF9"/>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3B93"/>
    <w:rsid w:val="00B660C6"/>
    <w:rsid w:val="00B6793B"/>
    <w:rsid w:val="00B85745"/>
    <w:rsid w:val="00B8773A"/>
    <w:rsid w:val="00B91E76"/>
    <w:rsid w:val="00B963B4"/>
    <w:rsid w:val="00BA32AB"/>
    <w:rsid w:val="00BB250B"/>
    <w:rsid w:val="00BB68AB"/>
    <w:rsid w:val="00BC0F22"/>
    <w:rsid w:val="00BC3AEA"/>
    <w:rsid w:val="00BC4FCF"/>
    <w:rsid w:val="00BC5CCA"/>
    <w:rsid w:val="00BD2A03"/>
    <w:rsid w:val="00BE0A05"/>
    <w:rsid w:val="00BE1BED"/>
    <w:rsid w:val="00BE4CB8"/>
    <w:rsid w:val="00BF0DC0"/>
    <w:rsid w:val="00BF604A"/>
    <w:rsid w:val="00BF72B3"/>
    <w:rsid w:val="00C02E6E"/>
    <w:rsid w:val="00C140B2"/>
    <w:rsid w:val="00C2358F"/>
    <w:rsid w:val="00C31DAD"/>
    <w:rsid w:val="00C331AA"/>
    <w:rsid w:val="00C332F6"/>
    <w:rsid w:val="00C33B7B"/>
    <w:rsid w:val="00C34C98"/>
    <w:rsid w:val="00C35A34"/>
    <w:rsid w:val="00C40C78"/>
    <w:rsid w:val="00C442C2"/>
    <w:rsid w:val="00C468F0"/>
    <w:rsid w:val="00C46C32"/>
    <w:rsid w:val="00C50878"/>
    <w:rsid w:val="00C647A3"/>
    <w:rsid w:val="00C661A1"/>
    <w:rsid w:val="00C76806"/>
    <w:rsid w:val="00C772DB"/>
    <w:rsid w:val="00C84A24"/>
    <w:rsid w:val="00C912FD"/>
    <w:rsid w:val="00C917D2"/>
    <w:rsid w:val="00C97F86"/>
    <w:rsid w:val="00CA543E"/>
    <w:rsid w:val="00CA70F8"/>
    <w:rsid w:val="00CB19B0"/>
    <w:rsid w:val="00CB1BE8"/>
    <w:rsid w:val="00CB2BF6"/>
    <w:rsid w:val="00CB7943"/>
    <w:rsid w:val="00CC0C25"/>
    <w:rsid w:val="00CC3580"/>
    <w:rsid w:val="00CD648E"/>
    <w:rsid w:val="00CF3821"/>
    <w:rsid w:val="00CF68E1"/>
    <w:rsid w:val="00D01B88"/>
    <w:rsid w:val="00D035D6"/>
    <w:rsid w:val="00D077B4"/>
    <w:rsid w:val="00D116EC"/>
    <w:rsid w:val="00D12B5A"/>
    <w:rsid w:val="00D13641"/>
    <w:rsid w:val="00D17765"/>
    <w:rsid w:val="00D301C9"/>
    <w:rsid w:val="00D328D2"/>
    <w:rsid w:val="00D34BC5"/>
    <w:rsid w:val="00D34F09"/>
    <w:rsid w:val="00D46E38"/>
    <w:rsid w:val="00D53D4C"/>
    <w:rsid w:val="00D55A8D"/>
    <w:rsid w:val="00D56E3A"/>
    <w:rsid w:val="00D578DD"/>
    <w:rsid w:val="00D60EF0"/>
    <w:rsid w:val="00D6383E"/>
    <w:rsid w:val="00D75801"/>
    <w:rsid w:val="00D75872"/>
    <w:rsid w:val="00D81A1B"/>
    <w:rsid w:val="00D82940"/>
    <w:rsid w:val="00D86C33"/>
    <w:rsid w:val="00D93BA7"/>
    <w:rsid w:val="00DA4456"/>
    <w:rsid w:val="00DA7336"/>
    <w:rsid w:val="00DB0D24"/>
    <w:rsid w:val="00DB2B34"/>
    <w:rsid w:val="00DB788F"/>
    <w:rsid w:val="00DC7ADE"/>
    <w:rsid w:val="00DD3E8E"/>
    <w:rsid w:val="00DE0CF9"/>
    <w:rsid w:val="00DE1A4D"/>
    <w:rsid w:val="00DE43D2"/>
    <w:rsid w:val="00DE6EC6"/>
    <w:rsid w:val="00DF2846"/>
    <w:rsid w:val="00DF31CD"/>
    <w:rsid w:val="00DF3BA7"/>
    <w:rsid w:val="00DF762C"/>
    <w:rsid w:val="00E02E02"/>
    <w:rsid w:val="00E04A3C"/>
    <w:rsid w:val="00E13CAD"/>
    <w:rsid w:val="00E177F1"/>
    <w:rsid w:val="00E17BEE"/>
    <w:rsid w:val="00E222D7"/>
    <w:rsid w:val="00E23829"/>
    <w:rsid w:val="00E258AF"/>
    <w:rsid w:val="00E40F4A"/>
    <w:rsid w:val="00E41812"/>
    <w:rsid w:val="00E42D19"/>
    <w:rsid w:val="00E46109"/>
    <w:rsid w:val="00E50B2B"/>
    <w:rsid w:val="00E52729"/>
    <w:rsid w:val="00E63C62"/>
    <w:rsid w:val="00E729C9"/>
    <w:rsid w:val="00E7390E"/>
    <w:rsid w:val="00E7494E"/>
    <w:rsid w:val="00E84392"/>
    <w:rsid w:val="00E87D09"/>
    <w:rsid w:val="00E90C68"/>
    <w:rsid w:val="00E90E80"/>
    <w:rsid w:val="00E92CB8"/>
    <w:rsid w:val="00E97641"/>
    <w:rsid w:val="00E97C0C"/>
    <w:rsid w:val="00EA22C8"/>
    <w:rsid w:val="00EB0618"/>
    <w:rsid w:val="00EB4533"/>
    <w:rsid w:val="00EB5ED1"/>
    <w:rsid w:val="00EC1E67"/>
    <w:rsid w:val="00EC2253"/>
    <w:rsid w:val="00EC364F"/>
    <w:rsid w:val="00ED5130"/>
    <w:rsid w:val="00ED7BD0"/>
    <w:rsid w:val="00EE26FD"/>
    <w:rsid w:val="00EF1679"/>
    <w:rsid w:val="00EF3BDA"/>
    <w:rsid w:val="00F0123E"/>
    <w:rsid w:val="00F03549"/>
    <w:rsid w:val="00F03EBD"/>
    <w:rsid w:val="00F04399"/>
    <w:rsid w:val="00F043F4"/>
    <w:rsid w:val="00F17085"/>
    <w:rsid w:val="00F21984"/>
    <w:rsid w:val="00F25B52"/>
    <w:rsid w:val="00F317D2"/>
    <w:rsid w:val="00F405D2"/>
    <w:rsid w:val="00F41A89"/>
    <w:rsid w:val="00F528B0"/>
    <w:rsid w:val="00F5528C"/>
    <w:rsid w:val="00F64D93"/>
    <w:rsid w:val="00F76E48"/>
    <w:rsid w:val="00F8320F"/>
    <w:rsid w:val="00F85085"/>
    <w:rsid w:val="00FA10B5"/>
    <w:rsid w:val="00FA4581"/>
    <w:rsid w:val="00FB60A0"/>
    <w:rsid w:val="00FC0542"/>
    <w:rsid w:val="00FC1196"/>
    <w:rsid w:val="00FC7EA8"/>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70638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9D3242"/>
    <w:pPr>
      <w:numPr>
        <w:numId w:val="34"/>
      </w:numPr>
      <w:snapToGrid w:val="0"/>
      <w:ind w:firstLineChars="0" w:firstLine="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8EF18-0FE3-FF4E-B8B9-6C9E39F0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52</TotalTime>
  <Pages>5</Pages>
  <Words>244</Words>
  <Characters>1392</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1633</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cp:lastPrinted>2016-11-08T08:01:00Z</cp:lastPrinted>
  <dcterms:created xsi:type="dcterms:W3CDTF">2017-06-14T08:59:00Z</dcterms:created>
  <dcterms:modified xsi:type="dcterms:W3CDTF">2017-06-20T01:46:00Z</dcterms:modified>
</cp:coreProperties>
</file>